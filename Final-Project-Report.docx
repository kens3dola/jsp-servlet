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99" w:rsidRDefault="00C347BC" w:rsidP="00026EB9">
      <w:pPr>
        <w:pStyle w:val="Title"/>
      </w:pPr>
      <w:r>
        <w:t>Final Project Report</w:t>
      </w:r>
    </w:p>
    <w:p w:rsidR="00026EB9" w:rsidRPr="00026EB9" w:rsidRDefault="00026EB9" w:rsidP="00026EB9"/>
    <w:p w:rsidR="00026EB9" w:rsidRPr="00026EB9" w:rsidRDefault="00026EB9" w:rsidP="00026EB9">
      <w:pPr>
        <w:jc w:val="center"/>
        <w:rPr>
          <w:b/>
          <w:sz w:val="40"/>
          <w:szCs w:val="40"/>
        </w:rPr>
      </w:pPr>
      <w:r w:rsidRPr="00026EB9">
        <w:rPr>
          <w:b/>
          <w:sz w:val="40"/>
          <w:szCs w:val="40"/>
        </w:rPr>
        <w:t xml:space="preserve">Global Statistics </w:t>
      </w:r>
      <w:proofErr w:type="gramStart"/>
      <w:r w:rsidRPr="00026EB9">
        <w:rPr>
          <w:b/>
          <w:sz w:val="40"/>
          <w:szCs w:val="40"/>
        </w:rPr>
        <w:t>Of</w:t>
      </w:r>
      <w:proofErr w:type="gramEnd"/>
      <w:r w:rsidRPr="00026EB9">
        <w:rPr>
          <w:b/>
          <w:sz w:val="40"/>
          <w:szCs w:val="40"/>
        </w:rPr>
        <w:t xml:space="preserve"> COVID-19 Disease</w:t>
      </w:r>
    </w:p>
    <w:p w:rsidR="00026EB9" w:rsidRPr="00026EB9" w:rsidRDefault="00026EB9" w:rsidP="00026EB9"/>
    <w:p w:rsidR="006E4499" w:rsidRDefault="00026EB9" w:rsidP="00026EB9">
      <w:pPr>
        <w:pStyle w:val="Title"/>
        <w:rPr>
          <w:sz w:val="28"/>
        </w:rPr>
      </w:pPr>
      <w:r>
        <w:rPr>
          <w:sz w:val="28"/>
        </w:rPr>
        <w:t xml:space="preserve">Version </w:t>
      </w:r>
      <w:r w:rsidR="00667666">
        <w:rPr>
          <w:sz w:val="28"/>
        </w:rPr>
        <w:t>1.0</w:t>
      </w:r>
    </w:p>
    <w:p w:rsidR="006E4499" w:rsidRDefault="006E4499" w:rsidP="00026EB9">
      <w:pPr>
        <w:pStyle w:val="Title"/>
        <w:rPr>
          <w:sz w:val="28"/>
        </w:rPr>
      </w:pPr>
    </w:p>
    <w:p w:rsidR="006E4499" w:rsidRDefault="006E4499"/>
    <w:p w:rsidR="006E4499" w:rsidRDefault="00667666">
      <w:pPr>
        <w:pStyle w:val="InfoBlue"/>
      </w:pPr>
      <w:r>
        <w:t xml:space="preserve"> </w:t>
      </w:r>
    </w:p>
    <w:p w:rsidR="006E4499" w:rsidRDefault="006E4499">
      <w:pPr>
        <w:sectPr w:rsidR="006E449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E4499" w:rsidRDefault="0066766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E4499">
        <w:tc>
          <w:tcPr>
            <w:tcW w:w="2304" w:type="dxa"/>
          </w:tcPr>
          <w:p w:rsidR="006E4499" w:rsidRDefault="006676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E4499" w:rsidRDefault="006676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E4499" w:rsidRDefault="006676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E4499" w:rsidRDefault="006676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E4499">
        <w:tc>
          <w:tcPr>
            <w:tcW w:w="2304" w:type="dxa"/>
          </w:tcPr>
          <w:p w:rsidR="006E4499" w:rsidRDefault="00C347BC">
            <w:pPr>
              <w:pStyle w:val="Tabletext"/>
            </w:pPr>
            <w:r>
              <w:t>4/06/2020</w:t>
            </w:r>
          </w:p>
        </w:tc>
        <w:tc>
          <w:tcPr>
            <w:tcW w:w="1152" w:type="dxa"/>
          </w:tcPr>
          <w:p w:rsidR="006E4499" w:rsidRDefault="00C347B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E4499" w:rsidRDefault="007C53F1">
            <w:pPr>
              <w:pStyle w:val="Tabletext"/>
            </w:pPr>
            <w:r>
              <w:t>Global Statistics Of COVID-19 Disease</w:t>
            </w:r>
          </w:p>
        </w:tc>
        <w:tc>
          <w:tcPr>
            <w:tcW w:w="2304" w:type="dxa"/>
          </w:tcPr>
          <w:p w:rsidR="006E4499" w:rsidRDefault="00C347BC">
            <w:pPr>
              <w:pStyle w:val="Tabletext"/>
            </w:pPr>
            <w:r>
              <w:t>Đỗ Thu Hương</w:t>
            </w:r>
          </w:p>
        </w:tc>
      </w:tr>
    </w:tbl>
    <w:p w:rsidR="006E4499" w:rsidRDefault="006E4499"/>
    <w:p w:rsidR="006E4499" w:rsidRDefault="00667666">
      <w:pPr>
        <w:pStyle w:val="Title"/>
      </w:pPr>
      <w:r>
        <w:br w:type="page"/>
      </w:r>
      <w:r>
        <w:lastRenderedPageBreak/>
        <w:t>Table of Contents</w:t>
      </w:r>
    </w:p>
    <w:p w:rsidR="006E4499" w:rsidRDefault="006676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_Toc492790478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_Toc492790479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_Toc492790480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_Toc492790481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_Toc492790482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_Toc492790483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Quality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_Toc492790484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_Toc492790485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_Toc492790486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Tasks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_Toc492790487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_Toc492790488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Standards and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_Toc492790489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_Toc492790490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Review and Audit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_Toc492790491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Evaluation and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_Toc492790492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Problem Resolution and Corrective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_Toc492790493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Tools, Techniques, and Methodologies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_Toc492790494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_Toc492790495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Supplier and Subcontractor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_Toc492790496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Quality Records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_Toc492790497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_Toc492790498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Risk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_Toc492790499 \h </w:instrText>
      </w:r>
      <w:r>
        <w:rPr>
          <w:noProof/>
        </w:rPr>
      </w:r>
      <w:r>
        <w:rPr>
          <w:noProof/>
        </w:rPr>
        <w:fldChar w:fldCharType="separate"/>
      </w:r>
      <w:r w:rsidR="00C347BC">
        <w:rPr>
          <w:noProof/>
        </w:rPr>
        <w:t>2</w:t>
      </w:r>
      <w:r>
        <w:rPr>
          <w:noProof/>
        </w:rPr>
        <w:fldChar w:fldCharType="end"/>
      </w:r>
    </w:p>
    <w:p w:rsidR="006E4499" w:rsidRDefault="00667666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C347BC">
        <w:lastRenderedPageBreak/>
        <w:t xml:space="preserve">Final Project Report  </w:t>
      </w:r>
    </w:p>
    <w:p w:rsidR="006E4499" w:rsidRDefault="006E4499"/>
    <w:p w:rsidR="006E4499" w:rsidRDefault="00667666">
      <w:pPr>
        <w:pStyle w:val="Heading1"/>
      </w:pPr>
      <w:bookmarkStart w:id="0" w:name="_Toc456598586"/>
      <w:bookmarkStart w:id="1" w:name="_Toc456600917"/>
      <w:bookmarkStart w:id="2" w:name="_Toc492790478"/>
      <w:r>
        <w:t>Introduction</w:t>
      </w:r>
      <w:bookmarkEnd w:id="0"/>
      <w:bookmarkEnd w:id="1"/>
      <w:bookmarkEnd w:id="2"/>
    </w:p>
    <w:p w:rsidR="006E4499" w:rsidRDefault="00667666">
      <w:pPr>
        <w:pStyle w:val="Heading2"/>
      </w:pPr>
      <w:bookmarkStart w:id="3" w:name="_Toc456598587"/>
      <w:bookmarkStart w:id="4" w:name="_Toc456600918"/>
      <w:bookmarkStart w:id="5" w:name="_Toc492790479"/>
      <w:r>
        <w:t>Purpose</w:t>
      </w:r>
      <w:bookmarkEnd w:id="3"/>
      <w:bookmarkEnd w:id="4"/>
      <w:bookmarkEnd w:id="5"/>
    </w:p>
    <w:p w:rsidR="00C347BC" w:rsidRPr="00C347BC" w:rsidRDefault="00C347BC" w:rsidP="00C347BC">
      <w:pPr>
        <w:ind w:left="720"/>
      </w:pPr>
      <w:r>
        <w:t>The purpose of</w:t>
      </w:r>
      <w:r w:rsidR="007C53F1">
        <w:t xml:space="preserve"> this final project report is giving the overall information in terms of the process developing a Java web application to manage the global statistics of COVID-19 disease.</w:t>
      </w:r>
    </w:p>
    <w:p w:rsidR="006E4499" w:rsidRDefault="00667666" w:rsidP="00026EB9">
      <w:pPr>
        <w:pStyle w:val="Heading2"/>
      </w:pPr>
      <w:bookmarkStart w:id="6" w:name="_Toc456598588"/>
      <w:bookmarkStart w:id="7" w:name="_Toc456600919"/>
      <w:bookmarkStart w:id="8" w:name="_Toc492790480"/>
      <w:r>
        <w:t>Scope</w:t>
      </w:r>
      <w:bookmarkEnd w:id="6"/>
      <w:bookmarkEnd w:id="7"/>
      <w:bookmarkEnd w:id="8"/>
    </w:p>
    <w:p w:rsidR="007C53F1" w:rsidRPr="007C53F1" w:rsidRDefault="007C53F1" w:rsidP="007C53F1">
      <w:pPr>
        <w:pStyle w:val="BodyText"/>
      </w:pPr>
      <w:r>
        <w:t>The scope of this final project report including analyzing the requirements, develop architecture design which is Activity Diagram, ER</w:t>
      </w:r>
      <w:r w:rsidR="00026EB9">
        <w:t xml:space="preserve"> </w:t>
      </w:r>
      <w:r>
        <w:t xml:space="preserve">Diagram, Class Diagram, </w:t>
      </w:r>
    </w:p>
    <w:p w:rsidR="006E4499" w:rsidRDefault="00667666" w:rsidP="00026EB9">
      <w:pPr>
        <w:pStyle w:val="Heading2"/>
      </w:pPr>
      <w:bookmarkStart w:id="9" w:name="_Toc456598589"/>
      <w:bookmarkStart w:id="10" w:name="_Toc456600920"/>
      <w:bookmarkStart w:id="11" w:name="_Toc492790481"/>
      <w:r>
        <w:t>Definitions, Acronyms, and Abbreviations</w:t>
      </w:r>
      <w:bookmarkEnd w:id="9"/>
      <w:bookmarkEnd w:id="10"/>
      <w:bookmarkEnd w:id="11"/>
    </w:p>
    <w:p w:rsidR="00C347BC" w:rsidRDefault="00103575" w:rsidP="00103575">
      <w:pPr>
        <w:pStyle w:val="Heading1"/>
      </w:pPr>
      <w:r>
        <w:t xml:space="preserve">Team Member Role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250"/>
        <w:gridCol w:w="3600"/>
        <w:gridCol w:w="2988"/>
      </w:tblGrid>
      <w:tr w:rsidR="00026EB9" w:rsidTr="00026EB9">
        <w:trPr>
          <w:trHeight w:val="305"/>
        </w:trPr>
        <w:tc>
          <w:tcPr>
            <w:tcW w:w="738" w:type="dxa"/>
          </w:tcPr>
          <w:p w:rsidR="00026EB9" w:rsidRDefault="00026EB9" w:rsidP="00026EB9">
            <w:pPr>
              <w:jc w:val="center"/>
            </w:pPr>
            <w:r>
              <w:t>No.</w:t>
            </w:r>
          </w:p>
        </w:tc>
        <w:tc>
          <w:tcPr>
            <w:tcW w:w="2250" w:type="dxa"/>
          </w:tcPr>
          <w:p w:rsidR="00026EB9" w:rsidRDefault="00026EB9" w:rsidP="00026EB9">
            <w:pPr>
              <w:jc w:val="center"/>
            </w:pPr>
            <w:r>
              <w:t>Name</w:t>
            </w:r>
          </w:p>
        </w:tc>
        <w:tc>
          <w:tcPr>
            <w:tcW w:w="3600" w:type="dxa"/>
          </w:tcPr>
          <w:p w:rsidR="00026EB9" w:rsidRDefault="00026EB9" w:rsidP="00026EB9">
            <w:pPr>
              <w:jc w:val="center"/>
            </w:pPr>
            <w:r>
              <w:t>Work Detail</w:t>
            </w:r>
          </w:p>
        </w:tc>
        <w:tc>
          <w:tcPr>
            <w:tcW w:w="2988" w:type="dxa"/>
          </w:tcPr>
          <w:p w:rsidR="00026EB9" w:rsidRDefault="00026EB9" w:rsidP="00026EB9">
            <w:pPr>
              <w:jc w:val="center"/>
            </w:pPr>
            <w:r>
              <w:t>Estimated Contribution Level</w:t>
            </w:r>
          </w:p>
        </w:tc>
      </w:tr>
      <w:tr w:rsidR="00026EB9" w:rsidTr="00026EB9">
        <w:trPr>
          <w:trHeight w:val="323"/>
        </w:trPr>
        <w:tc>
          <w:tcPr>
            <w:tcW w:w="738" w:type="dxa"/>
          </w:tcPr>
          <w:p w:rsidR="00026EB9" w:rsidRDefault="00026EB9" w:rsidP="00026EB9">
            <w:pPr>
              <w:jc w:val="center"/>
            </w:pPr>
            <w:r>
              <w:t>1</w:t>
            </w:r>
          </w:p>
        </w:tc>
        <w:tc>
          <w:tcPr>
            <w:tcW w:w="2250" w:type="dxa"/>
            <w:vAlign w:val="center"/>
          </w:tcPr>
          <w:p w:rsidR="00026EB9" w:rsidRDefault="00026EB9" w:rsidP="00026EB9">
            <w:pPr>
              <w:tabs>
                <w:tab w:val="center" w:pos="1017"/>
              </w:tabs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</w:p>
        </w:tc>
        <w:tc>
          <w:tcPr>
            <w:tcW w:w="3600" w:type="dxa"/>
          </w:tcPr>
          <w:p w:rsidR="00026EB9" w:rsidRDefault="00026EB9" w:rsidP="00026EB9"/>
        </w:tc>
        <w:tc>
          <w:tcPr>
            <w:tcW w:w="2988" w:type="dxa"/>
          </w:tcPr>
          <w:p w:rsidR="00026EB9" w:rsidRDefault="00026EB9" w:rsidP="00026EB9"/>
        </w:tc>
      </w:tr>
      <w:tr w:rsidR="00026EB9" w:rsidTr="00026EB9">
        <w:trPr>
          <w:trHeight w:val="350"/>
        </w:trPr>
        <w:tc>
          <w:tcPr>
            <w:tcW w:w="738" w:type="dxa"/>
          </w:tcPr>
          <w:p w:rsidR="00026EB9" w:rsidRDefault="00026EB9" w:rsidP="00026EB9">
            <w:pPr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:rsidR="00026EB9" w:rsidRDefault="00026EB9" w:rsidP="00026EB9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Anh </w:t>
            </w:r>
          </w:p>
        </w:tc>
        <w:tc>
          <w:tcPr>
            <w:tcW w:w="3600" w:type="dxa"/>
          </w:tcPr>
          <w:p w:rsidR="00026EB9" w:rsidRDefault="00026EB9" w:rsidP="00026EB9"/>
        </w:tc>
        <w:tc>
          <w:tcPr>
            <w:tcW w:w="2988" w:type="dxa"/>
          </w:tcPr>
          <w:p w:rsidR="00026EB9" w:rsidRDefault="00026EB9" w:rsidP="00026EB9"/>
        </w:tc>
      </w:tr>
      <w:tr w:rsidR="00026EB9" w:rsidTr="00026EB9">
        <w:trPr>
          <w:trHeight w:val="350"/>
        </w:trPr>
        <w:tc>
          <w:tcPr>
            <w:tcW w:w="738" w:type="dxa"/>
          </w:tcPr>
          <w:p w:rsidR="00026EB9" w:rsidRDefault="00026EB9" w:rsidP="00026EB9">
            <w:pPr>
              <w:jc w:val="center"/>
            </w:pPr>
            <w:r>
              <w:t>3</w:t>
            </w:r>
          </w:p>
        </w:tc>
        <w:tc>
          <w:tcPr>
            <w:tcW w:w="2250" w:type="dxa"/>
            <w:vAlign w:val="center"/>
          </w:tcPr>
          <w:p w:rsidR="00026EB9" w:rsidRDefault="00026EB9" w:rsidP="00026EB9">
            <w:r>
              <w:t xml:space="preserve">Đỗ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Nhung</w:t>
            </w:r>
            <w:proofErr w:type="spellEnd"/>
          </w:p>
        </w:tc>
        <w:tc>
          <w:tcPr>
            <w:tcW w:w="3600" w:type="dxa"/>
          </w:tcPr>
          <w:p w:rsidR="00026EB9" w:rsidRDefault="00026EB9" w:rsidP="00026EB9"/>
        </w:tc>
        <w:tc>
          <w:tcPr>
            <w:tcW w:w="2988" w:type="dxa"/>
          </w:tcPr>
          <w:p w:rsidR="00026EB9" w:rsidRDefault="00026EB9" w:rsidP="00026EB9"/>
        </w:tc>
      </w:tr>
      <w:tr w:rsidR="00026EB9" w:rsidTr="00026EB9">
        <w:trPr>
          <w:trHeight w:val="350"/>
        </w:trPr>
        <w:tc>
          <w:tcPr>
            <w:tcW w:w="738" w:type="dxa"/>
          </w:tcPr>
          <w:p w:rsidR="00026EB9" w:rsidRDefault="00026EB9" w:rsidP="00026EB9">
            <w:pPr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:rsidR="00026EB9" w:rsidRDefault="00026EB9" w:rsidP="00026EB9">
            <w:r>
              <w:t>Đỗ Thu Hương</w:t>
            </w:r>
          </w:p>
        </w:tc>
        <w:tc>
          <w:tcPr>
            <w:tcW w:w="3600" w:type="dxa"/>
          </w:tcPr>
          <w:p w:rsidR="00026EB9" w:rsidRDefault="00026EB9" w:rsidP="00026EB9"/>
        </w:tc>
        <w:tc>
          <w:tcPr>
            <w:tcW w:w="2988" w:type="dxa"/>
          </w:tcPr>
          <w:p w:rsidR="00026EB9" w:rsidRDefault="00026EB9" w:rsidP="00026EB9"/>
        </w:tc>
      </w:tr>
    </w:tbl>
    <w:p w:rsidR="00026EB9" w:rsidRPr="00026EB9" w:rsidRDefault="00026EB9" w:rsidP="00026EB9"/>
    <w:p w:rsidR="00103575" w:rsidRDefault="00103575" w:rsidP="00103575">
      <w:pPr>
        <w:pStyle w:val="Heading1"/>
      </w:pPr>
      <w:r>
        <w:t xml:space="preserve">Architecture Design </w:t>
      </w:r>
    </w:p>
    <w:p w:rsidR="009724E0" w:rsidRDefault="00103575" w:rsidP="00E95C07">
      <w:pPr>
        <w:pStyle w:val="Heading2"/>
      </w:pPr>
      <w:r>
        <w:t>ER Diagr</w:t>
      </w:r>
      <w:r w:rsidR="009724E0">
        <w:t>am</w:t>
      </w:r>
    </w:p>
    <w:p w:rsidR="00ED3631" w:rsidRDefault="00026EB9" w:rsidP="00E95C07">
      <w:pPr>
        <w:pStyle w:val="Heading2"/>
      </w:pPr>
      <w:r>
        <w:t xml:space="preserve">Use </w:t>
      </w:r>
      <w:r w:rsidR="00ED3631">
        <w:t>Case Diagram</w:t>
      </w:r>
      <w:r w:rsidR="00ED3631">
        <w:rPr>
          <w:noProof/>
        </w:rPr>
        <w:drawing>
          <wp:inline distT="0" distB="0" distL="0" distR="0" wp14:anchorId="069D9325" wp14:editId="66229DAC">
            <wp:extent cx="2219325" cy="2645410"/>
            <wp:effectExtent l="0" t="0" r="9525" b="0"/>
            <wp:docPr id="1" name="Picture 1" descr="C:\Users\MyPC\AppData\Local\Microsoft\Windows\INetCache\Content.Word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AppData\Local\Microsoft\Windows\INetCache\Content.Word\ER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31" w:rsidRDefault="00ED3631" w:rsidP="00ED3631">
      <w:pPr>
        <w:ind w:left="1080"/>
      </w:pPr>
    </w:p>
    <w:p w:rsidR="00F0572F" w:rsidRDefault="00F0572F" w:rsidP="00ED3631">
      <w:pPr>
        <w:ind w:left="1080"/>
      </w:pPr>
    </w:p>
    <w:p w:rsidR="00F0572F" w:rsidRDefault="00F0572F" w:rsidP="00ED3631">
      <w:pPr>
        <w:ind w:left="1080"/>
      </w:pPr>
    </w:p>
    <w:p w:rsidR="00F0572F" w:rsidRDefault="00F0572F" w:rsidP="00ED3631">
      <w:pPr>
        <w:ind w:left="1080"/>
      </w:pPr>
    </w:p>
    <w:p w:rsidR="00F0572F" w:rsidRDefault="00F0572F" w:rsidP="00ED3631">
      <w:pPr>
        <w:ind w:left="1080"/>
      </w:pPr>
    </w:p>
    <w:p w:rsidR="00F0572F" w:rsidRDefault="00F0572F" w:rsidP="00ED3631">
      <w:pPr>
        <w:ind w:left="1080"/>
      </w:pPr>
    </w:p>
    <w:p w:rsidR="00F0572F" w:rsidRDefault="00F0572F" w:rsidP="00ED3631">
      <w:pPr>
        <w:ind w:left="1080"/>
      </w:pPr>
    </w:p>
    <w:p w:rsidR="00F0572F" w:rsidRDefault="00026EB9" w:rsidP="00026EB9">
      <w:pPr>
        <w:ind w:left="90"/>
        <w:jc w:val="center"/>
      </w:pPr>
      <w:r w:rsidRPr="00026EB9">
        <w:rPr>
          <w:noProof/>
        </w:rPr>
        <w:lastRenderedPageBreak/>
        <w:drawing>
          <wp:inline distT="0" distB="0" distL="0" distR="0">
            <wp:extent cx="5943600" cy="3053751"/>
            <wp:effectExtent l="0" t="0" r="0" b="0"/>
            <wp:docPr id="2" name="Picture 2" descr="C:\Users\Admin\Desktop\se2\U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e2\UC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31" w:rsidRDefault="00ED3631" w:rsidP="00ED3631">
      <w:pPr>
        <w:pStyle w:val="Heading2"/>
      </w:pPr>
      <w:r>
        <w:t>Class Diagram</w:t>
      </w:r>
    </w:p>
    <w:p w:rsidR="00ED3631" w:rsidRPr="00E95C07" w:rsidRDefault="00ED3631" w:rsidP="00E95C07">
      <w:pPr>
        <w:rPr>
          <w:b/>
        </w:rPr>
      </w:pPr>
      <w:r w:rsidRPr="00E95C07">
        <w:rPr>
          <w:b/>
        </w:rPr>
        <w:t>Login Function</w:t>
      </w:r>
    </w:p>
    <w:p w:rsidR="00ED3631" w:rsidRDefault="00ED3631" w:rsidP="00026EB9">
      <w:pPr>
        <w:jc w:val="center"/>
      </w:pPr>
      <w:r>
        <w:rPr>
          <w:noProof/>
        </w:rPr>
        <w:drawing>
          <wp:inline distT="0" distB="0" distL="0" distR="0">
            <wp:extent cx="6019800" cy="3514725"/>
            <wp:effectExtent l="0" t="0" r="0" b="0"/>
            <wp:docPr id="3" name="Picture 3" descr="C:\Users\MyPC\Downloads\se2Image\Logi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se2Image\Login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924" cy="3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31" w:rsidRPr="00E95C07" w:rsidRDefault="00F0572F" w:rsidP="00E95C07">
      <w:pPr>
        <w:rPr>
          <w:b/>
        </w:rPr>
      </w:pPr>
      <w:r w:rsidRPr="00E95C07">
        <w:rPr>
          <w:b/>
        </w:rPr>
        <w:t xml:space="preserve">Show News </w:t>
      </w:r>
      <w:proofErr w:type="gramStart"/>
      <w:r w:rsidRPr="00E95C07">
        <w:rPr>
          <w:b/>
        </w:rPr>
        <w:t>In</w:t>
      </w:r>
      <w:proofErr w:type="gramEnd"/>
      <w:r w:rsidRPr="00E95C07">
        <w:rPr>
          <w:b/>
        </w:rPr>
        <w:t xml:space="preserve"> </w:t>
      </w:r>
      <w:proofErr w:type="spellStart"/>
      <w:r w:rsidRPr="00E95C07">
        <w:rPr>
          <w:b/>
        </w:rPr>
        <w:t>VNExpress</w:t>
      </w:r>
      <w:proofErr w:type="spellEnd"/>
    </w:p>
    <w:p w:rsidR="00F0572F" w:rsidRDefault="00F0572F" w:rsidP="00026EB9">
      <w:pPr>
        <w:pStyle w:val="ListParagraph"/>
        <w:ind w:left="90"/>
        <w:jc w:val="center"/>
      </w:pPr>
      <w:r>
        <w:rPr>
          <w:noProof/>
        </w:rPr>
        <w:lastRenderedPageBreak/>
        <w:drawing>
          <wp:inline distT="0" distB="0" distL="0" distR="0">
            <wp:extent cx="5485130" cy="4067175"/>
            <wp:effectExtent l="0" t="0" r="1270" b="9525"/>
            <wp:docPr id="4" name="Picture 4" descr="C:\Users\MyPC\Downloads\se2Image\Show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Downloads\se2Image\ShowNew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216" cy="409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B9" w:rsidRDefault="00026EB9" w:rsidP="00026EB9">
      <w:pPr>
        <w:pStyle w:val="ListParagraph"/>
        <w:ind w:left="90"/>
        <w:jc w:val="center"/>
      </w:pPr>
    </w:p>
    <w:p w:rsidR="00F45AD6" w:rsidRPr="00E95C07" w:rsidRDefault="00F45AD6" w:rsidP="00E95C07">
      <w:pPr>
        <w:rPr>
          <w:b/>
        </w:rPr>
      </w:pPr>
      <w:r w:rsidRPr="00E95C07">
        <w:rPr>
          <w:b/>
        </w:rPr>
        <w:t>Show Statistic</w:t>
      </w:r>
      <w:r w:rsidR="0085475F" w:rsidRPr="00E95C07">
        <w:rPr>
          <w:b/>
        </w:rPr>
        <w:t>s</w:t>
      </w:r>
    </w:p>
    <w:p w:rsidR="00F0572F" w:rsidRDefault="0085475F" w:rsidP="00026EB9">
      <w:pPr>
        <w:pStyle w:val="ListParagraph"/>
        <w:ind w:left="90"/>
        <w:jc w:val="center"/>
      </w:pPr>
      <w:r>
        <w:rPr>
          <w:noProof/>
        </w:rPr>
        <w:drawing>
          <wp:inline distT="0" distB="0" distL="0" distR="0">
            <wp:extent cx="5713730" cy="3495675"/>
            <wp:effectExtent l="0" t="0" r="1270" b="9525"/>
            <wp:docPr id="5" name="Picture 5" descr="C:\Users\MyPC\Downloads\se2Image\Show 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PC\Downloads\se2Image\Show Statisti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66" cy="351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75F" w:rsidRPr="00E95C07" w:rsidRDefault="0085475F" w:rsidP="00E95C07">
      <w:pPr>
        <w:rPr>
          <w:b/>
        </w:rPr>
      </w:pPr>
      <w:r w:rsidRPr="00E95C07">
        <w:rPr>
          <w:b/>
        </w:rPr>
        <w:lastRenderedPageBreak/>
        <w:t>Update &amp; Add Statistic Function</w:t>
      </w:r>
    </w:p>
    <w:p w:rsidR="0085475F" w:rsidRDefault="0085475F" w:rsidP="0085475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805821" cy="2485748"/>
            <wp:effectExtent l="0" t="0" r="0" b="0"/>
            <wp:docPr id="6" name="Picture 6" descr="C:\Users\MyPC\Downloads\se2Image\UpdateAnd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ownloads\se2Image\UpdateAndAd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83" cy="24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55E" w:rsidRDefault="00C7255E" w:rsidP="00C7255E">
      <w:pPr>
        <w:pStyle w:val="Heading2"/>
      </w:pPr>
      <w:r>
        <w:t>Sequence Diagram</w:t>
      </w:r>
    </w:p>
    <w:p w:rsidR="00C7255E" w:rsidRDefault="00C7255E" w:rsidP="00C7255E"/>
    <w:p w:rsidR="00C7255E" w:rsidRPr="00103575" w:rsidRDefault="00C7255E" w:rsidP="00C7255E"/>
    <w:p w:rsidR="00103575" w:rsidRDefault="00103575" w:rsidP="00103575">
      <w:pPr>
        <w:pStyle w:val="Heading1"/>
      </w:pPr>
      <w:r>
        <w:t>Implementation</w:t>
      </w:r>
    </w:p>
    <w:p w:rsidR="00103575" w:rsidRDefault="00103575" w:rsidP="00103575">
      <w:pPr>
        <w:pStyle w:val="Heading1"/>
      </w:pPr>
      <w:r>
        <w:t xml:space="preserve">Testing </w:t>
      </w:r>
    </w:p>
    <w:p w:rsidR="004761CB" w:rsidRDefault="004761CB" w:rsidP="004761CB">
      <w:pPr>
        <w:pStyle w:val="Heading1"/>
      </w:pPr>
      <w:r>
        <w:t>Evaluation</w:t>
      </w:r>
    </w:p>
    <w:p w:rsidR="004761CB" w:rsidRPr="004761CB" w:rsidRDefault="004761CB" w:rsidP="004761CB">
      <w:bookmarkStart w:id="12" w:name="_GoBack"/>
      <w:bookmarkEnd w:id="12"/>
    </w:p>
    <w:sectPr w:rsidR="004761CB" w:rsidRPr="004761CB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CF1" w:rsidRDefault="00FA2CF1">
      <w:pPr>
        <w:spacing w:line="240" w:lineRule="auto"/>
      </w:pPr>
      <w:r>
        <w:separator/>
      </w:r>
    </w:p>
  </w:endnote>
  <w:endnote w:type="continuationSeparator" w:id="0">
    <w:p w:rsidR="00FA2CF1" w:rsidRDefault="00FA2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499" w:rsidRDefault="006676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4499" w:rsidRDefault="006E449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E44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4499" w:rsidRDefault="0066766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4499" w:rsidRDefault="00667666" w:rsidP="00026EB9">
          <w:pPr>
            <w:jc w:val="center"/>
          </w:pPr>
          <w:r>
            <w:sym w:font="Symbol" w:char="F0D3"/>
          </w:r>
          <w:r w:rsidR="00FA2CF1">
            <w:fldChar w:fldCharType="begin"/>
          </w:r>
          <w:r w:rsidR="00FA2CF1">
            <w:instrText xml:space="preserve"> DOCPROPERTY "Company"  \* MERGEFORMAT </w:instrText>
          </w:r>
          <w:r w:rsidR="00FA2CF1">
            <w:fldChar w:fldCharType="separate"/>
          </w:r>
          <w:r w:rsidR="00026EB9">
            <w:t>Group 12</w:t>
          </w:r>
          <w:r w:rsidR="00FA2CF1">
            <w:fldChar w:fldCharType="end"/>
          </w:r>
          <w:r w:rsidR="00026EB9">
            <w:t xml:space="preserve"> 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26EB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4499" w:rsidRDefault="0066766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761C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761C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E4499" w:rsidRDefault="006E44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499" w:rsidRDefault="006E44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CF1" w:rsidRDefault="00FA2CF1">
      <w:pPr>
        <w:spacing w:line="240" w:lineRule="auto"/>
      </w:pPr>
      <w:r>
        <w:separator/>
      </w:r>
    </w:p>
  </w:footnote>
  <w:footnote w:type="continuationSeparator" w:id="0">
    <w:p w:rsidR="00FA2CF1" w:rsidRDefault="00FA2C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499" w:rsidRDefault="006E4499">
    <w:pPr>
      <w:rPr>
        <w:sz w:val="24"/>
      </w:rPr>
    </w:pPr>
  </w:p>
  <w:p w:rsidR="006E4499" w:rsidRDefault="006E4499">
    <w:pPr>
      <w:pBdr>
        <w:top w:val="single" w:sz="6" w:space="1" w:color="auto"/>
      </w:pBdr>
      <w:rPr>
        <w:sz w:val="24"/>
      </w:rPr>
    </w:pPr>
  </w:p>
  <w:p w:rsidR="006E4499" w:rsidRDefault="006676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347BC">
      <w:rPr>
        <w:rFonts w:ascii="Arial" w:hAnsi="Arial"/>
        <w:b/>
        <w:sz w:val="36"/>
      </w:rPr>
      <w:t>Group 12</w:t>
    </w:r>
    <w:r>
      <w:rPr>
        <w:rFonts w:ascii="Arial" w:hAnsi="Arial"/>
        <w:b/>
        <w:sz w:val="36"/>
      </w:rPr>
      <w:fldChar w:fldCharType="end"/>
    </w:r>
  </w:p>
  <w:p w:rsidR="006E4499" w:rsidRDefault="006E4499">
    <w:pPr>
      <w:pBdr>
        <w:bottom w:val="single" w:sz="6" w:space="1" w:color="auto"/>
      </w:pBdr>
      <w:jc w:val="right"/>
      <w:rPr>
        <w:sz w:val="24"/>
      </w:rPr>
    </w:pPr>
  </w:p>
  <w:p w:rsidR="006E4499" w:rsidRDefault="006E44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E4499">
      <w:tc>
        <w:tcPr>
          <w:tcW w:w="6379" w:type="dxa"/>
        </w:tcPr>
        <w:p w:rsidR="006E4499" w:rsidRDefault="007C53F1">
          <w:r>
            <w:t>Global Statistics Of COVID-19 Disease</w:t>
          </w:r>
        </w:p>
      </w:tc>
      <w:tc>
        <w:tcPr>
          <w:tcW w:w="3179" w:type="dxa"/>
        </w:tcPr>
        <w:p w:rsidR="006E4499" w:rsidRDefault="00C347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1.0</w:t>
          </w:r>
        </w:p>
      </w:tc>
    </w:tr>
    <w:tr w:rsidR="006E4499">
      <w:tc>
        <w:tcPr>
          <w:tcW w:w="6379" w:type="dxa"/>
        </w:tcPr>
        <w:p w:rsidR="006E4499" w:rsidRDefault="00C347BC">
          <w:r>
            <w:t xml:space="preserve">Final Project Report </w:t>
          </w:r>
        </w:p>
      </w:tc>
      <w:tc>
        <w:tcPr>
          <w:tcW w:w="3179" w:type="dxa"/>
        </w:tcPr>
        <w:p w:rsidR="006E4499" w:rsidRDefault="00667666" w:rsidP="00C347BC">
          <w:r>
            <w:t xml:space="preserve">  Date:  </w:t>
          </w:r>
          <w:r w:rsidR="00C347BC">
            <w:t>04/06/2020</w:t>
          </w:r>
        </w:p>
      </w:tc>
    </w:tr>
    <w:tr w:rsidR="006E4499">
      <w:tc>
        <w:tcPr>
          <w:tcW w:w="9558" w:type="dxa"/>
          <w:gridSpan w:val="2"/>
        </w:tcPr>
        <w:p w:rsidR="006E4499" w:rsidRDefault="006E4499"/>
      </w:tc>
    </w:tr>
  </w:tbl>
  <w:p w:rsidR="006E4499" w:rsidRDefault="006E44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499" w:rsidRDefault="006E44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1D0668"/>
    <w:multiLevelType w:val="hybridMultilevel"/>
    <w:tmpl w:val="E1C6E5C8"/>
    <w:lvl w:ilvl="0" w:tplc="101EC8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5F648F"/>
    <w:multiLevelType w:val="hybridMultilevel"/>
    <w:tmpl w:val="3B10210A"/>
    <w:lvl w:ilvl="0" w:tplc="63C4F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BC"/>
    <w:rsid w:val="00026EB9"/>
    <w:rsid w:val="00103575"/>
    <w:rsid w:val="004761CB"/>
    <w:rsid w:val="00667666"/>
    <w:rsid w:val="006E4499"/>
    <w:rsid w:val="007C53F1"/>
    <w:rsid w:val="0085475F"/>
    <w:rsid w:val="00855301"/>
    <w:rsid w:val="009724E0"/>
    <w:rsid w:val="00C347BC"/>
    <w:rsid w:val="00C7255E"/>
    <w:rsid w:val="00E95C07"/>
    <w:rsid w:val="00ED3631"/>
    <w:rsid w:val="00F0572F"/>
    <w:rsid w:val="00F45AD6"/>
    <w:rsid w:val="00FA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F343E7-D3DF-4B6D-92FD-B9E3E444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1170"/>
      </w:tabs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B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D3631"/>
    <w:pPr>
      <w:ind w:left="720"/>
      <w:contextualSpacing/>
    </w:pPr>
  </w:style>
  <w:style w:type="table" w:styleId="TableGrid">
    <w:name w:val="Table Grid"/>
    <w:basedOn w:val="TableNormal"/>
    <w:uiPriority w:val="59"/>
    <w:rsid w:val="00026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rup_qa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rup_qapln</Template>
  <TotalTime>90</TotalTime>
  <Pages>7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 Plan</vt:lpstr>
    </vt:vector>
  </TitlesOfParts>
  <Company>&lt;Company Name&gt;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Plan</dc:title>
  <dc:subject>&lt;Project Name&gt;</dc:subject>
  <dc:creator>MAYTINH</dc:creator>
  <cp:lastModifiedBy>Thu Hương Đỗ</cp:lastModifiedBy>
  <cp:revision>3</cp:revision>
  <cp:lastPrinted>1900-12-31T17:00:00Z</cp:lastPrinted>
  <dcterms:created xsi:type="dcterms:W3CDTF">2020-06-05T03:26:00Z</dcterms:created>
  <dcterms:modified xsi:type="dcterms:W3CDTF">2020-06-06T16:48:00Z</dcterms:modified>
</cp:coreProperties>
</file>